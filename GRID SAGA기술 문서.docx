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 xml:space="preserve">GRID </w:t>
      </w:r>
      <w:proofErr w:type="spellStart"/>
      <w:r>
        <w:rPr>
          <w:rFonts w:hint="eastAsia"/>
          <w:lang w:val="ko-KR"/>
        </w:rPr>
        <w:t>SAGA기술</w:t>
      </w:r>
      <w:proofErr w:type="spellEnd"/>
      <w:r>
        <w:rPr>
          <w:rFonts w:hint="eastAsia"/>
          <w:lang w:val="ko-KR"/>
        </w:rPr>
        <w:t xml:space="preserve">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5FFCD40E" w14:textId="00A17131" w:rsidR="002E4EEF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4BBE5A89" w14:textId="7A495F9C" w:rsidR="004B618F" w:rsidRDefault="004B618F" w:rsidP="00EB1CCD">
      <w:pPr>
        <w:spacing w:after="0" w:line="240" w:lineRule="auto"/>
        <w:rPr>
          <w:sz w:val="16"/>
        </w:rPr>
      </w:pPr>
    </w:p>
    <w:p w14:paraId="76B94525" w14:textId="77777777" w:rsidR="002E4EEF" w:rsidRPr="00166A69" w:rsidRDefault="00B244CF" w:rsidP="00EB1CCD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 xml:space="preserve">본 문서는 </w:t>
      </w:r>
      <w:proofErr w:type="spellStart"/>
      <w:r w:rsidR="008172E0" w:rsidRPr="00166A69">
        <w:rPr>
          <w:rFonts w:hint="eastAsia"/>
          <w:szCs w:val="18"/>
        </w:rPr>
        <w:t>oooo</w:t>
      </w:r>
      <w:proofErr w:type="spellEnd"/>
      <w:r w:rsidRPr="00166A69">
        <w:rPr>
          <w:rFonts w:hint="eastAsia"/>
          <w:szCs w:val="18"/>
        </w:rPr>
        <w:t>/</w:t>
      </w:r>
      <w:proofErr w:type="spellStart"/>
      <w:r w:rsidR="008172E0" w:rsidRPr="00166A69">
        <w:rPr>
          <w:rFonts w:hint="eastAsia"/>
          <w:szCs w:val="18"/>
        </w:rPr>
        <w:t>oo</w:t>
      </w:r>
      <w:proofErr w:type="spellEnd"/>
      <w:r w:rsidRPr="00166A69">
        <w:rPr>
          <w:rFonts w:hint="eastAsia"/>
          <w:szCs w:val="18"/>
        </w:rPr>
        <w:t>/</w:t>
      </w:r>
      <w:proofErr w:type="spellStart"/>
      <w:r w:rsidR="008172E0" w:rsidRPr="00166A69">
        <w:rPr>
          <w:rFonts w:hint="eastAsia"/>
          <w:szCs w:val="18"/>
        </w:rPr>
        <w:t>oo</w:t>
      </w:r>
      <w:proofErr w:type="spellEnd"/>
      <w:r w:rsidRPr="00166A69">
        <w:rPr>
          <w:rFonts w:hint="eastAsia"/>
          <w:szCs w:val="18"/>
        </w:rPr>
        <w:t xml:space="preserve">부터 진행되는 Grid Saga의 개발을 위한 기술 </w:t>
      </w:r>
      <w:r w:rsidR="00F221E7" w:rsidRPr="00166A69">
        <w:rPr>
          <w:rFonts w:hint="eastAsia"/>
          <w:szCs w:val="18"/>
        </w:rPr>
        <w:t>설계 지침 문서</w:t>
      </w:r>
      <w:r w:rsidRPr="00166A69">
        <w:rPr>
          <w:rFonts w:hint="eastAsia"/>
          <w:szCs w:val="18"/>
        </w:rPr>
        <w:t>이다.</w:t>
      </w:r>
    </w:p>
    <w:p w14:paraId="2CE08C9F" w14:textId="77777777" w:rsidR="002E4EEF" w:rsidRDefault="002E4EEF" w:rsidP="00EB1CCD">
      <w:pPr>
        <w:spacing w:after="0" w:line="240" w:lineRule="auto"/>
        <w:ind w:leftChars="244" w:left="439"/>
        <w:rPr>
          <w:sz w:val="16"/>
        </w:rPr>
      </w:pPr>
    </w:p>
    <w:p w14:paraId="6856C410" w14:textId="6581EFA9" w:rsidR="0056279E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6FA05DFB" w14:textId="77777777" w:rsidR="0056279E" w:rsidRDefault="0056279E" w:rsidP="00675850">
      <w:pPr>
        <w:spacing w:after="0" w:line="240" w:lineRule="auto"/>
        <w:rPr>
          <w:sz w:val="16"/>
        </w:rPr>
      </w:pPr>
    </w:p>
    <w:p w14:paraId="7FDB1666" w14:textId="2283DFAC" w:rsidR="00B244CF" w:rsidRPr="00166A69" w:rsidRDefault="00C05621" w:rsidP="00675850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 xml:space="preserve">Grid Saga의 명칭은 </w:t>
      </w:r>
      <w:r w:rsidR="00FD0955" w:rsidRPr="00166A69">
        <w:rPr>
          <w:rFonts w:hint="eastAsia"/>
          <w:szCs w:val="18"/>
        </w:rPr>
        <w:t>유니티 2D 환경인 Gri</w:t>
      </w:r>
      <w:r w:rsidR="000E66FA" w:rsidRPr="00166A69">
        <w:rPr>
          <w:rFonts w:hint="eastAsia"/>
          <w:szCs w:val="18"/>
        </w:rPr>
        <w:t>d</w:t>
      </w:r>
      <w:r w:rsidR="00FD0955" w:rsidRPr="00166A69">
        <w:rPr>
          <w:rFonts w:hint="eastAsia"/>
          <w:szCs w:val="18"/>
        </w:rPr>
        <w:t>에</w:t>
      </w:r>
      <w:r w:rsidR="00D84D0C">
        <w:rPr>
          <w:rFonts w:hint="eastAsia"/>
          <w:szCs w:val="18"/>
        </w:rPr>
        <w:t xml:space="preserve"> Grid에서</w:t>
      </w:r>
      <w:r w:rsidR="00435695" w:rsidRPr="00166A69">
        <w:rPr>
          <w:rFonts w:hint="eastAsia"/>
          <w:szCs w:val="18"/>
        </w:rPr>
        <w:t xml:space="preserve"> 이루어지는</w:t>
      </w:r>
      <w:r w:rsidR="000E66FA" w:rsidRPr="00166A69">
        <w:rPr>
          <w:rFonts w:hint="eastAsia"/>
          <w:szCs w:val="18"/>
        </w:rPr>
        <w:t xml:space="preserve"> 서사시, 무용담이라는 의미에서</w:t>
      </w:r>
      <w:r w:rsidR="00FD0955" w:rsidRPr="00166A69">
        <w:rPr>
          <w:rFonts w:hint="eastAsia"/>
          <w:szCs w:val="18"/>
        </w:rPr>
        <w:t xml:space="preserve"> Saga</w:t>
      </w:r>
      <w:r w:rsidR="007178BF" w:rsidRPr="00166A69">
        <w:rPr>
          <w:rFonts w:hint="eastAsia"/>
          <w:szCs w:val="18"/>
        </w:rPr>
        <w:t xml:space="preserve">를 합성하여 Grid Saga로 명명하였다. </w:t>
      </w:r>
      <w:r w:rsidR="00A87B68" w:rsidRPr="00166A69">
        <w:rPr>
          <w:rFonts w:hint="eastAsia"/>
          <w:szCs w:val="18"/>
        </w:rPr>
        <w:t>해당 게임의 컨셉은</w:t>
      </w:r>
      <w:r w:rsidR="00EC738C" w:rsidRPr="00166A69">
        <w:rPr>
          <w:rFonts w:hint="eastAsia"/>
          <w:szCs w:val="18"/>
        </w:rPr>
        <w:t xml:space="preserve"> 실시간 </w:t>
      </w:r>
      <w:proofErr w:type="spellStart"/>
      <w:r w:rsidR="00EC738C" w:rsidRPr="00166A69">
        <w:rPr>
          <w:rFonts w:hint="eastAsia"/>
          <w:szCs w:val="18"/>
        </w:rPr>
        <w:t>턴제</w:t>
      </w:r>
      <w:proofErr w:type="spellEnd"/>
      <w:r w:rsidR="00EC738C" w:rsidRPr="00166A69">
        <w:rPr>
          <w:rFonts w:hint="eastAsia"/>
          <w:szCs w:val="18"/>
        </w:rPr>
        <w:t xml:space="preserve"> 방식으로</w:t>
      </w:r>
      <w:r w:rsidR="00A87B68" w:rsidRPr="00166A69">
        <w:rPr>
          <w:rFonts w:hint="eastAsia"/>
          <w:szCs w:val="18"/>
        </w:rPr>
        <w:t xml:space="preserve"> </w:t>
      </w:r>
      <w:r w:rsidR="00E5329F" w:rsidRPr="00166A69">
        <w:rPr>
          <w:rFonts w:hint="eastAsia"/>
          <w:szCs w:val="18"/>
        </w:rPr>
        <w:t xml:space="preserve">두 진영이 한 필드에서 </w:t>
      </w:r>
      <w:r w:rsidR="00C3030B" w:rsidRPr="00166A69">
        <w:rPr>
          <w:rFonts w:hint="eastAsia"/>
          <w:szCs w:val="18"/>
        </w:rPr>
        <w:t>전투를 치르는 방식이며</w:t>
      </w:r>
      <w:r w:rsidR="00E5329F" w:rsidRPr="00166A69">
        <w:rPr>
          <w:rFonts w:hint="eastAsia"/>
          <w:szCs w:val="18"/>
        </w:rPr>
        <w:t>,</w:t>
      </w:r>
      <w:r w:rsidR="00D839EC" w:rsidRPr="00166A69">
        <w:rPr>
          <w:rFonts w:hint="eastAsia"/>
          <w:szCs w:val="18"/>
        </w:rPr>
        <w:t xml:space="preserve"> 전투</w:t>
      </w:r>
      <w:r w:rsidR="00E5329F" w:rsidRPr="00166A69">
        <w:rPr>
          <w:rFonts w:hint="eastAsia"/>
          <w:szCs w:val="18"/>
        </w:rPr>
        <w:t xml:space="preserve"> </w:t>
      </w:r>
      <w:r w:rsidR="00FA6A4F" w:rsidRPr="00166A69">
        <w:rPr>
          <w:rFonts w:hint="eastAsia"/>
          <w:szCs w:val="18"/>
        </w:rPr>
        <w:t xml:space="preserve">타이머를 기반으로 </w:t>
      </w:r>
      <w:r w:rsidR="00FA7751" w:rsidRPr="00166A69">
        <w:rPr>
          <w:rFonts w:hint="eastAsia"/>
          <w:szCs w:val="18"/>
        </w:rPr>
        <w:t>상대 진</w:t>
      </w:r>
      <w:r w:rsidR="003D41E8" w:rsidRPr="00166A69">
        <w:rPr>
          <w:rFonts w:hint="eastAsia"/>
          <w:szCs w:val="18"/>
        </w:rPr>
        <w:t>영</w:t>
      </w:r>
      <w:r w:rsidR="00FA7751" w:rsidRPr="00166A69">
        <w:rPr>
          <w:rFonts w:hint="eastAsia"/>
          <w:szCs w:val="18"/>
        </w:rPr>
        <w:t>의 hp를 모두 제거</w:t>
      </w:r>
      <w:r w:rsidR="00533251">
        <w:rPr>
          <w:rFonts w:hint="eastAsia"/>
          <w:szCs w:val="18"/>
        </w:rPr>
        <w:t>한</w:t>
      </w:r>
      <w:r w:rsidR="00FA7751" w:rsidRPr="00166A69">
        <w:rPr>
          <w:rFonts w:hint="eastAsia"/>
          <w:szCs w:val="18"/>
        </w:rPr>
        <w:t xml:space="preserve"> 쪽이 우승하는 방식을 따른다. </w:t>
      </w:r>
    </w:p>
    <w:p w14:paraId="3170C466" w14:textId="77777777" w:rsidR="008864F1" w:rsidRPr="00B0251D" w:rsidRDefault="008864F1" w:rsidP="008864F1">
      <w:pPr>
        <w:pStyle w:val="a"/>
        <w:numPr>
          <w:ilvl w:val="0"/>
          <w:numId w:val="0"/>
        </w:numPr>
        <w:spacing w:after="0"/>
        <w:rPr>
          <w:sz w:val="16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4E99E3B4" w:rsidR="008864F1" w:rsidRPr="00B0251D" w:rsidRDefault="0031486C" w:rsidP="00E850A1">
            <w:r>
              <w:rPr>
                <w:rFonts w:hint="eastAsia"/>
              </w:rPr>
              <w:t>ORM</w:t>
            </w:r>
            <w:r w:rsidR="00562D23">
              <w:rPr>
                <w:rFonts w:hint="eastAsia"/>
              </w:rPr>
              <w:t>, API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08D6010F" w:rsidR="008864F1" w:rsidRPr="00B0251D" w:rsidRDefault="00C04B66" w:rsidP="00E850A1">
            <w:r>
              <w:rPr>
                <w:rFonts w:hint="eastAsia"/>
              </w:rPr>
              <w:t>MySQL</w:t>
            </w:r>
          </w:p>
        </w:tc>
        <w:tc>
          <w:tcPr>
            <w:tcW w:w="3511" w:type="pct"/>
          </w:tcPr>
          <w:p w14:paraId="1649A48C" w14:textId="62C2BEA2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Default="00393220" w:rsidP="00166A69">
      <w:pPr>
        <w:pStyle w:val="a"/>
        <w:numPr>
          <w:ilvl w:val="0"/>
          <w:numId w:val="0"/>
        </w:numPr>
        <w:rPr>
          <w:sz w:val="16"/>
        </w:rPr>
      </w:pPr>
    </w:p>
    <w:p w14:paraId="4E720BDF" w14:textId="0CC810A7" w:rsidR="00166A69" w:rsidRPr="0082725C" w:rsidRDefault="00417FF2" w:rsidP="00166A69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Grid Saga 시스템 </w:t>
      </w:r>
      <w:r w:rsidR="00166A69" w:rsidRPr="00166A69">
        <w:rPr>
          <w:rFonts w:hint="eastAsia"/>
          <w:szCs w:val="18"/>
        </w:rPr>
        <w:t>아</w:t>
      </w:r>
      <w:r w:rsidR="003363AC">
        <w:rPr>
          <w:rFonts w:hint="eastAsia"/>
          <w:szCs w:val="18"/>
        </w:rPr>
        <w:t>키텍</w:t>
      </w:r>
      <w:r w:rsidR="00461A5D">
        <w:rPr>
          <w:rFonts w:hint="eastAsia"/>
          <w:szCs w:val="18"/>
        </w:rPr>
        <w:t>처</w:t>
      </w:r>
      <w:r w:rsidR="003363AC">
        <w:rPr>
          <w:rFonts w:hint="eastAsia"/>
          <w:szCs w:val="18"/>
        </w:rPr>
        <w:t xml:space="preserve"> 구조는 Django </w:t>
      </w:r>
      <w:r w:rsidR="00423980">
        <w:rPr>
          <w:rFonts w:hint="eastAsia"/>
          <w:szCs w:val="18"/>
        </w:rPr>
        <w:t xml:space="preserve">공식 MVT 구조를 따른다. MVT 구조는 </w:t>
      </w:r>
      <w:r w:rsidR="00B36787" w:rsidRPr="00B36787">
        <w:rPr>
          <w:szCs w:val="18"/>
        </w:rPr>
        <w:t>Model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–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View</w:t>
      </w:r>
      <w:r w:rsidR="009806AF">
        <w:rPr>
          <w:rFonts w:hint="eastAsia"/>
          <w:szCs w:val="18"/>
        </w:rPr>
        <w:t xml:space="preserve"> </w:t>
      </w:r>
      <w:r w:rsidR="009806AF" w:rsidRPr="00B36787">
        <w:rPr>
          <w:szCs w:val="18"/>
        </w:rPr>
        <w:t>–</w:t>
      </w:r>
      <w:r w:rsidR="009806AF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Template</w:t>
      </w:r>
      <w:r w:rsidR="005B10BD">
        <w:rPr>
          <w:rFonts w:hint="eastAsia"/>
          <w:szCs w:val="18"/>
        </w:rPr>
        <w:t>형식의 시스템 아키텍</w:t>
      </w:r>
      <w:r w:rsidR="002357EB">
        <w:rPr>
          <w:rFonts w:hint="eastAsia"/>
          <w:szCs w:val="18"/>
        </w:rPr>
        <w:t>처</w:t>
      </w:r>
      <w:r w:rsidR="005B10BD">
        <w:rPr>
          <w:rFonts w:hint="eastAsia"/>
          <w:szCs w:val="18"/>
        </w:rPr>
        <w:t>를 말</w:t>
      </w:r>
      <w:r w:rsidR="00440336">
        <w:rPr>
          <w:rFonts w:hint="eastAsia"/>
          <w:szCs w:val="18"/>
        </w:rPr>
        <w:t xml:space="preserve">하며 Template는 </w:t>
      </w:r>
      <w:r w:rsidR="00880843">
        <w:rPr>
          <w:rFonts w:hint="eastAsia"/>
          <w:szCs w:val="18"/>
        </w:rPr>
        <w:t>클라이언트를</w:t>
      </w:r>
      <w:r w:rsidR="00C53329">
        <w:rPr>
          <w:rFonts w:hint="eastAsia"/>
          <w:szCs w:val="18"/>
        </w:rPr>
        <w:t xml:space="preserve"> 담당하며</w:t>
      </w:r>
      <w:r w:rsidR="006F67F2">
        <w:rPr>
          <w:rFonts w:hint="eastAsia"/>
          <w:szCs w:val="18"/>
        </w:rPr>
        <w:t>,</w:t>
      </w:r>
      <w:r w:rsidR="00880843">
        <w:rPr>
          <w:rFonts w:hint="eastAsia"/>
          <w:szCs w:val="18"/>
        </w:rPr>
        <w:t xml:space="preserve"> V</w:t>
      </w:r>
      <w:r w:rsidR="00880843">
        <w:rPr>
          <w:szCs w:val="18"/>
        </w:rPr>
        <w:t>i</w:t>
      </w:r>
      <w:r w:rsidR="00880843">
        <w:rPr>
          <w:rFonts w:hint="eastAsia"/>
          <w:szCs w:val="18"/>
        </w:rPr>
        <w:t xml:space="preserve">ew는 </w:t>
      </w:r>
      <w:r w:rsidR="003E7FDC">
        <w:rPr>
          <w:rFonts w:hint="eastAsia"/>
          <w:szCs w:val="18"/>
        </w:rPr>
        <w:t>클라이언트 요청</w:t>
      </w:r>
      <w:r w:rsidR="005B577C">
        <w:rPr>
          <w:rFonts w:hint="eastAsia"/>
          <w:szCs w:val="18"/>
        </w:rPr>
        <w:t>과 model 사이의 응답 처리를 담당하는 중간 개체이</w:t>
      </w:r>
      <w:r w:rsidR="00FB5055">
        <w:rPr>
          <w:rFonts w:hint="eastAsia"/>
          <w:szCs w:val="18"/>
        </w:rPr>
        <w:t>고,</w:t>
      </w:r>
      <w:r w:rsidR="005B577C">
        <w:rPr>
          <w:rFonts w:hint="eastAsia"/>
          <w:szCs w:val="18"/>
        </w:rPr>
        <w:t xml:space="preserve"> </w:t>
      </w:r>
      <w:r w:rsidR="00475368">
        <w:rPr>
          <w:rFonts w:hint="eastAsia"/>
          <w:szCs w:val="18"/>
        </w:rPr>
        <w:t xml:space="preserve">Model은 </w:t>
      </w:r>
      <w:r w:rsidR="00D50C0A">
        <w:rPr>
          <w:rFonts w:hint="eastAsia"/>
          <w:szCs w:val="18"/>
        </w:rPr>
        <w:t>ORM</w:t>
      </w:r>
      <w:r w:rsidR="003133EA">
        <w:rPr>
          <w:rFonts w:hint="eastAsia"/>
          <w:szCs w:val="18"/>
        </w:rPr>
        <w:t>을 통한 DB 관리</w:t>
      </w:r>
      <w:r w:rsidR="00C618E6">
        <w:rPr>
          <w:rFonts w:hint="eastAsia"/>
          <w:szCs w:val="18"/>
        </w:rPr>
        <w:t xml:space="preserve">를 담당한다. </w:t>
      </w:r>
      <w:r w:rsidR="00D71A1A">
        <w:rPr>
          <w:rFonts w:hint="eastAsia"/>
          <w:szCs w:val="18"/>
        </w:rPr>
        <w:t>본 프로젝트</w:t>
      </w:r>
      <w:r w:rsidR="00FE1AF0">
        <w:rPr>
          <w:rFonts w:hint="eastAsia"/>
          <w:szCs w:val="18"/>
        </w:rPr>
        <w:t>의 시스템 아키텍</w:t>
      </w:r>
      <w:r w:rsidR="00036D8A">
        <w:rPr>
          <w:rFonts w:hint="eastAsia"/>
          <w:szCs w:val="18"/>
        </w:rPr>
        <w:t>처</w:t>
      </w:r>
      <w:r w:rsidR="00FE1AF0">
        <w:rPr>
          <w:rFonts w:hint="eastAsia"/>
          <w:szCs w:val="18"/>
        </w:rPr>
        <w:t xml:space="preserve"> 구조는 해당 </w:t>
      </w:r>
      <w:r w:rsidR="0082725C">
        <w:rPr>
          <w:rFonts w:hint="eastAsia"/>
          <w:szCs w:val="18"/>
        </w:rPr>
        <w:t>구조에 따라 Template</w:t>
      </w:r>
      <w:r w:rsidR="003C71E1">
        <w:rPr>
          <w:rFonts w:hint="eastAsia"/>
          <w:szCs w:val="18"/>
        </w:rPr>
        <w:t xml:space="preserve">은 </w:t>
      </w:r>
      <w:r w:rsidR="0082725C">
        <w:rPr>
          <w:rFonts w:hint="eastAsia"/>
          <w:szCs w:val="18"/>
        </w:rPr>
        <w:t xml:space="preserve">Unity, </w:t>
      </w:r>
      <w:r w:rsidR="00CC4B15">
        <w:rPr>
          <w:rFonts w:hint="eastAsia"/>
          <w:szCs w:val="18"/>
        </w:rPr>
        <w:t>View</w:t>
      </w:r>
      <w:r w:rsidR="000E15B6">
        <w:rPr>
          <w:rFonts w:hint="eastAsia"/>
          <w:szCs w:val="18"/>
        </w:rPr>
        <w:t>와</w:t>
      </w:r>
      <w:r w:rsidR="003C4781">
        <w:rPr>
          <w:rFonts w:hint="eastAsia"/>
          <w:szCs w:val="18"/>
        </w:rPr>
        <w:t xml:space="preserve"> model</w:t>
      </w:r>
      <w:r w:rsidR="000E15B6">
        <w:rPr>
          <w:rFonts w:hint="eastAsia"/>
          <w:szCs w:val="18"/>
        </w:rPr>
        <w:t>은</w:t>
      </w:r>
      <w:r w:rsidR="005D0B50">
        <w:rPr>
          <w:rFonts w:hint="eastAsia"/>
          <w:szCs w:val="18"/>
        </w:rPr>
        <w:t xml:space="preserve"> Django로</w:t>
      </w:r>
      <w:r w:rsidR="00A91FA2">
        <w:rPr>
          <w:rFonts w:hint="eastAsia"/>
          <w:szCs w:val="18"/>
        </w:rPr>
        <w:t xml:space="preserve"> 한다. </w:t>
      </w:r>
      <w:r w:rsidR="000754C4">
        <w:rPr>
          <w:rFonts w:hint="eastAsia"/>
          <w:szCs w:val="18"/>
        </w:rPr>
        <w:t>이로</w:t>
      </w:r>
      <w:r w:rsidR="006F6AF0">
        <w:rPr>
          <w:rFonts w:hint="eastAsia"/>
          <w:szCs w:val="18"/>
        </w:rPr>
        <w:t>써</w:t>
      </w:r>
      <w:r w:rsidR="000754C4">
        <w:rPr>
          <w:rFonts w:hint="eastAsia"/>
          <w:szCs w:val="18"/>
        </w:rPr>
        <w:t xml:space="preserve"> </w:t>
      </w:r>
      <w:r w:rsidR="003C4389">
        <w:rPr>
          <w:rFonts w:hint="eastAsia"/>
          <w:szCs w:val="18"/>
        </w:rPr>
        <w:t>렌더링,</w:t>
      </w:r>
      <w:r w:rsidR="00B03D7A">
        <w:rPr>
          <w:rFonts w:hint="eastAsia"/>
          <w:szCs w:val="18"/>
        </w:rPr>
        <w:t xml:space="preserve"> 게임</w:t>
      </w:r>
      <w:r w:rsidR="003C4389">
        <w:rPr>
          <w:rFonts w:hint="eastAsia"/>
          <w:szCs w:val="18"/>
        </w:rPr>
        <w:t xml:space="preserve"> </w:t>
      </w:r>
      <w:r w:rsidR="00B96B15">
        <w:rPr>
          <w:rFonts w:hint="eastAsia"/>
          <w:szCs w:val="18"/>
        </w:rPr>
        <w:t>진행</w:t>
      </w:r>
      <w:r w:rsidR="0097396F">
        <w:rPr>
          <w:rFonts w:hint="eastAsia"/>
          <w:szCs w:val="18"/>
        </w:rPr>
        <w:t xml:space="preserve"> </w:t>
      </w:r>
      <w:r w:rsidR="006245A3">
        <w:rPr>
          <w:rFonts w:hint="eastAsia"/>
          <w:szCs w:val="18"/>
        </w:rPr>
        <w:t>코드</w:t>
      </w:r>
      <w:r w:rsidR="0097396F">
        <w:rPr>
          <w:rFonts w:hint="eastAsia"/>
          <w:szCs w:val="18"/>
        </w:rPr>
        <w:t>는 유니티에 두고</w:t>
      </w:r>
      <w:r w:rsidR="00EB6E87">
        <w:rPr>
          <w:rFonts w:hint="eastAsia"/>
          <w:szCs w:val="18"/>
        </w:rPr>
        <w:t xml:space="preserve"> </w:t>
      </w:r>
      <w:r w:rsidR="00EE5223">
        <w:rPr>
          <w:rFonts w:hint="eastAsia"/>
          <w:szCs w:val="18"/>
        </w:rPr>
        <w:t>데이터</w:t>
      </w:r>
      <w:r w:rsidR="004B7184">
        <w:rPr>
          <w:rFonts w:hint="eastAsia"/>
          <w:szCs w:val="18"/>
        </w:rPr>
        <w:t xml:space="preserve"> 관리는 Django에서 수행하도록 분리한다. </w:t>
      </w:r>
      <w:r w:rsidR="000166F6">
        <w:rPr>
          <w:rFonts w:hint="eastAsia"/>
          <w:szCs w:val="18"/>
        </w:rPr>
        <w:t xml:space="preserve">Unity </w:t>
      </w:r>
      <w:r w:rsidR="000166F6">
        <w:rPr>
          <w:szCs w:val="18"/>
        </w:rPr>
        <w:t>–</w:t>
      </w:r>
      <w:r w:rsidR="000166F6">
        <w:rPr>
          <w:rFonts w:hint="eastAsia"/>
          <w:szCs w:val="18"/>
        </w:rPr>
        <w:t xml:space="preserve"> Django 상호간 연결은 REST를 이용한다.</w:t>
      </w:r>
      <w:r w:rsidR="004E4EF7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379F7D28" w14:textId="7F88B0AD" w:rsidR="00B47BAF" w:rsidRPr="005F75AB" w:rsidRDefault="00B47BAF" w:rsidP="00B47BAF">
      <w:pPr>
        <w:pStyle w:val="3"/>
        <w:ind w:left="900" w:hanging="360"/>
      </w:pPr>
      <w:r>
        <w:rPr>
          <w:rFonts w:hint="eastAsia"/>
        </w:rPr>
        <w:t>4.</w:t>
      </w:r>
      <w:r w:rsidR="00703C84">
        <w:rPr>
          <w:rFonts w:hint="eastAsia"/>
        </w:rPr>
        <w:t>1</w:t>
      </w:r>
      <w:r>
        <w:rPr>
          <w:rFonts w:hint="eastAsia"/>
        </w:rPr>
        <w:t>.1. 게임 진행 방식</w:t>
      </w:r>
    </w:p>
    <w:p w14:paraId="25FEBF0C" w14:textId="6D675E7F" w:rsidR="008B5C05" w:rsidRDefault="008B5C05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3D04592" w14:textId="2AC38801" w:rsidR="00B96409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게임</w:t>
      </w:r>
      <w:r w:rsidR="00B83756">
        <w:rPr>
          <w:rFonts w:hint="eastAsia"/>
          <w:szCs w:val="18"/>
        </w:rPr>
        <w:t xml:space="preserve"> </w:t>
      </w:r>
      <w:r w:rsidR="0091404A">
        <w:rPr>
          <w:rFonts w:hint="eastAsia"/>
          <w:szCs w:val="18"/>
        </w:rPr>
        <w:t>진행은</w:t>
      </w:r>
      <w:r w:rsidR="00A22FEE">
        <w:rPr>
          <w:rFonts w:hint="eastAsia"/>
          <w:szCs w:val="18"/>
        </w:rPr>
        <w:t xml:space="preserve"> </w:t>
      </w:r>
      <w:proofErr w:type="spellStart"/>
      <w:r w:rsidR="00A22FEE">
        <w:rPr>
          <w:rFonts w:hint="eastAsia"/>
          <w:szCs w:val="18"/>
        </w:rPr>
        <w:t>pve</w:t>
      </w:r>
      <w:proofErr w:type="spellEnd"/>
      <w:r>
        <w:rPr>
          <w:rFonts w:hint="eastAsia"/>
          <w:szCs w:val="18"/>
        </w:rPr>
        <w:t xml:space="preserve"> </w:t>
      </w:r>
      <w:r w:rsidR="00EE4A3F">
        <w:rPr>
          <w:rFonts w:hint="eastAsia"/>
          <w:szCs w:val="18"/>
        </w:rPr>
        <w:t>던전 공략 방식을 따른다.</w:t>
      </w:r>
    </w:p>
    <w:p w14:paraId="2AE7B0AA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1B3CC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6935B5" w14:textId="53287DB2" w:rsidR="00634B97" w:rsidRPr="00D05DEE" w:rsidRDefault="00165085" w:rsidP="00A342E7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플레이어 파티: 4캐릭터를 1 파티로 제한한다.</w:t>
      </w:r>
    </w:p>
    <w:p w14:paraId="1EAA2E55" w14:textId="5FF4D7B1" w:rsidR="00D05DEE" w:rsidRPr="00FC256E" w:rsidRDefault="00FC256E" w:rsidP="00FC256E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던전 진행에는 계정 별로 일일</w:t>
      </w:r>
      <w:r w:rsidR="001C76B6">
        <w:rPr>
          <w:rFonts w:hint="eastAsia"/>
          <w:szCs w:val="18"/>
          <w:lang w:val="ko-KR"/>
        </w:rPr>
        <w:t xml:space="preserve"> </w:t>
      </w:r>
      <w:r>
        <w:rPr>
          <w:rFonts w:hint="eastAsia"/>
          <w:szCs w:val="18"/>
          <w:lang w:val="ko-KR"/>
        </w:rPr>
        <w:t xml:space="preserve">횟수 제한을 둔다, 해당 제한 자원은 </w:t>
      </w:r>
      <w:r w:rsidR="00066D84">
        <w:rPr>
          <w:rFonts w:hint="eastAsia"/>
          <w:szCs w:val="18"/>
          <w:lang w:val="ko-KR"/>
        </w:rPr>
        <w:t>피로도</w:t>
      </w:r>
      <w:r>
        <w:rPr>
          <w:rFonts w:hint="eastAsia"/>
          <w:szCs w:val="18"/>
          <w:lang w:val="ko-KR"/>
        </w:rPr>
        <w:t>로 명명</w:t>
      </w:r>
    </w:p>
    <w:p w14:paraId="54824DEF" w14:textId="16F56DCE" w:rsidR="008E796C" w:rsidRDefault="001F4854" w:rsidP="003B6459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lastRenderedPageBreak/>
        <w:t>진행방식</w:t>
      </w:r>
      <w:r w:rsidR="008E796C" w:rsidRPr="007028CA">
        <w:rPr>
          <w:rFonts w:hint="eastAsia"/>
          <w:szCs w:val="18"/>
          <w:lang w:val="ko-KR"/>
        </w:rPr>
        <w:t xml:space="preserve">: </w:t>
      </w:r>
      <w:r w:rsidR="008E63FC">
        <w:rPr>
          <w:rFonts w:hint="eastAsia"/>
          <w:szCs w:val="18"/>
        </w:rPr>
        <w:t>던전에 진입한 플레이어가 타이머 내에 상대를 전멸시키면 던전을 진행</w:t>
      </w:r>
      <w:r w:rsidR="00526ABF">
        <w:rPr>
          <w:rFonts w:hint="eastAsia"/>
          <w:szCs w:val="18"/>
        </w:rPr>
        <w:t xml:space="preserve">, 실패 시 </w:t>
      </w:r>
      <w:r w:rsidR="00D463C4">
        <w:rPr>
          <w:rFonts w:hint="eastAsia"/>
          <w:szCs w:val="18"/>
        </w:rPr>
        <w:t xml:space="preserve">던전 </w:t>
      </w:r>
      <w:r w:rsidR="00526ABF">
        <w:rPr>
          <w:rFonts w:hint="eastAsia"/>
          <w:szCs w:val="18"/>
        </w:rPr>
        <w:t>아웃처리</w:t>
      </w:r>
    </w:p>
    <w:p w14:paraId="6FAE645A" w14:textId="46869B26" w:rsidR="00062228" w:rsidRPr="00062228" w:rsidRDefault="00062228" w:rsidP="00062228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 </w:t>
      </w:r>
      <w:r w:rsidR="008711F8">
        <w:rPr>
          <w:rFonts w:hint="eastAsia"/>
          <w:szCs w:val="18"/>
        </w:rPr>
        <w:t>선택</w:t>
      </w:r>
      <w:r>
        <w:rPr>
          <w:rFonts w:hint="eastAsia"/>
          <w:szCs w:val="18"/>
        </w:rPr>
        <w:t>:</w:t>
      </w:r>
      <w:r w:rsidR="00EF035C">
        <w:rPr>
          <w:rFonts w:hint="eastAsia"/>
          <w:szCs w:val="18"/>
        </w:rPr>
        <w:t xml:space="preserve"> 던전</w:t>
      </w:r>
      <w:r w:rsidR="0018429A">
        <w:rPr>
          <w:rFonts w:hint="eastAsia"/>
          <w:szCs w:val="18"/>
        </w:rPr>
        <w:t xml:space="preserve"> </w:t>
      </w:r>
      <w:r w:rsidR="002F3D6B">
        <w:rPr>
          <w:rFonts w:hint="eastAsia"/>
          <w:szCs w:val="18"/>
        </w:rPr>
        <w:t>진행 중</w:t>
      </w:r>
      <w:r w:rsidR="00240E8C">
        <w:rPr>
          <w:rFonts w:hint="eastAsia"/>
          <w:szCs w:val="18"/>
        </w:rPr>
        <w:t xml:space="preserve"> 방식을</w:t>
      </w:r>
      <w:r w:rsidR="002F3D6B">
        <w:rPr>
          <w:rFonts w:hint="eastAsia"/>
          <w:szCs w:val="18"/>
        </w:rPr>
        <w:t xml:space="preserve"> 수</w:t>
      </w:r>
      <w:r>
        <w:rPr>
          <w:rFonts w:hint="eastAsia"/>
          <w:szCs w:val="18"/>
        </w:rPr>
        <w:t xml:space="preserve">동 입력과 자동 진행으로 </w:t>
      </w:r>
      <w:r w:rsidR="00161B70">
        <w:rPr>
          <w:rFonts w:hint="eastAsia"/>
          <w:szCs w:val="18"/>
        </w:rPr>
        <w:t xml:space="preserve">선택 </w:t>
      </w:r>
      <w:r w:rsidR="00337C6A">
        <w:rPr>
          <w:rFonts w:hint="eastAsia"/>
          <w:szCs w:val="18"/>
        </w:rPr>
        <w:t>가능</w:t>
      </w:r>
    </w:p>
    <w:p w14:paraId="4187B762" w14:textId="030ABEE8" w:rsidR="00BA1612" w:rsidRDefault="00C81447" w:rsidP="003B6459">
      <w:pPr>
        <w:pStyle w:val="a"/>
        <w:rPr>
          <w:szCs w:val="18"/>
        </w:rPr>
      </w:pPr>
      <w:r>
        <w:rPr>
          <w:rFonts w:hint="eastAsia"/>
          <w:szCs w:val="18"/>
        </w:rPr>
        <w:t>계층</w:t>
      </w:r>
      <w:r w:rsidR="00C21184">
        <w:rPr>
          <w:rFonts w:hint="eastAsia"/>
          <w:szCs w:val="18"/>
        </w:rPr>
        <w:t xml:space="preserve">: 첫 일반 몬스터 ~ </w:t>
      </w:r>
      <w:r w:rsidR="00D9079E">
        <w:rPr>
          <w:rFonts w:hint="eastAsia"/>
          <w:szCs w:val="18"/>
        </w:rPr>
        <w:t>보스</w:t>
      </w:r>
      <w:r w:rsidR="00C21184">
        <w:rPr>
          <w:rFonts w:hint="eastAsia"/>
          <w:szCs w:val="18"/>
        </w:rPr>
        <w:t>까지</w:t>
      </w:r>
      <w:r w:rsidR="00BA3ECB">
        <w:rPr>
          <w:rFonts w:hint="eastAsia"/>
          <w:szCs w:val="18"/>
        </w:rPr>
        <w:t xml:space="preserve"> 진행을 한 계층</w:t>
      </w:r>
      <w:r w:rsidR="008E7F4C">
        <w:rPr>
          <w:rFonts w:hint="eastAsia"/>
          <w:szCs w:val="18"/>
        </w:rPr>
        <w:t>으로 정</w:t>
      </w:r>
      <w:r w:rsidR="005F3532">
        <w:rPr>
          <w:rFonts w:hint="eastAsia"/>
          <w:szCs w:val="18"/>
        </w:rPr>
        <w:t>의</w:t>
      </w:r>
    </w:p>
    <w:p w14:paraId="10A3075B" w14:textId="1607B531" w:rsidR="005C66FF" w:rsidRDefault="005C66FF" w:rsidP="003B6459">
      <w:pPr>
        <w:pStyle w:val="a"/>
        <w:rPr>
          <w:szCs w:val="18"/>
        </w:rPr>
      </w:pPr>
      <w:r>
        <w:rPr>
          <w:rFonts w:hint="eastAsia"/>
          <w:szCs w:val="18"/>
        </w:rPr>
        <w:t>보상: 플레이어가 계층을 클리어하면 아이템 제공</w:t>
      </w:r>
    </w:p>
    <w:p w14:paraId="1973239E" w14:textId="12E3B41A" w:rsidR="00205246" w:rsidRDefault="00214EDE" w:rsidP="00527F7D">
      <w:pPr>
        <w:pStyle w:val="a"/>
        <w:rPr>
          <w:szCs w:val="18"/>
        </w:rPr>
      </w:pPr>
      <w:r>
        <w:rPr>
          <w:rFonts w:hint="eastAsia"/>
          <w:szCs w:val="18"/>
        </w:rPr>
        <w:t>난이도: 플레이어가 계층을 클리어하면 다음 계층</w:t>
      </w:r>
      <w:r w:rsidR="000860F7">
        <w:rPr>
          <w:rFonts w:hint="eastAsia"/>
          <w:szCs w:val="18"/>
        </w:rPr>
        <w:t xml:space="preserve"> 몬스터를 변경 및 강화</w:t>
      </w:r>
      <w:r w:rsidR="009E4B98">
        <w:rPr>
          <w:rFonts w:hint="eastAsia"/>
          <w:szCs w:val="18"/>
        </w:rPr>
        <w:t>를 병행</w:t>
      </w:r>
      <w:r w:rsidR="00D23CF2">
        <w:rPr>
          <w:rFonts w:hint="eastAsia"/>
          <w:szCs w:val="18"/>
        </w:rPr>
        <w:t>하여 레벨 스케일링</w:t>
      </w:r>
      <w:r w:rsidR="00AE7071">
        <w:rPr>
          <w:rFonts w:hint="eastAsia"/>
          <w:szCs w:val="18"/>
        </w:rPr>
        <w:t xml:space="preserve">, </w:t>
      </w:r>
      <w:proofErr w:type="spellStart"/>
      <w:r w:rsidR="00AE7071">
        <w:rPr>
          <w:rFonts w:hint="eastAsia"/>
          <w:szCs w:val="18"/>
        </w:rPr>
        <w:t>스탯</w:t>
      </w:r>
      <w:proofErr w:type="spellEnd"/>
      <w:r w:rsidR="00AE7071">
        <w:rPr>
          <w:rFonts w:hint="eastAsia"/>
          <w:szCs w:val="18"/>
        </w:rPr>
        <w:t xml:space="preserve"> 전반에 대한</w:t>
      </w:r>
      <w:r w:rsidR="00986EA6">
        <w:rPr>
          <w:rFonts w:hint="eastAsia"/>
          <w:szCs w:val="18"/>
        </w:rPr>
        <w:t xml:space="preserve"> 퍼센</w:t>
      </w:r>
      <w:r w:rsidR="00CB2676">
        <w:rPr>
          <w:rFonts w:hint="eastAsia"/>
          <w:szCs w:val="18"/>
        </w:rPr>
        <w:t>트</w:t>
      </w:r>
      <w:r w:rsidR="00986EA6">
        <w:rPr>
          <w:rFonts w:hint="eastAsia"/>
          <w:szCs w:val="18"/>
        </w:rPr>
        <w:t>에 따른</w:t>
      </w:r>
      <w:r w:rsidR="00E65E51">
        <w:rPr>
          <w:rFonts w:hint="eastAsia"/>
          <w:szCs w:val="18"/>
        </w:rPr>
        <w:t xml:space="preserve"> 레벨</w:t>
      </w:r>
      <w:r w:rsidR="00AE7071">
        <w:rPr>
          <w:rFonts w:hint="eastAsia"/>
          <w:szCs w:val="18"/>
        </w:rPr>
        <w:t xml:space="preserve"> 스케일링 예정이나</w:t>
      </w:r>
      <w:r w:rsidR="00936671">
        <w:rPr>
          <w:rFonts w:hint="eastAsia"/>
          <w:szCs w:val="18"/>
        </w:rPr>
        <w:t xml:space="preserve"> 정확한</w:t>
      </w:r>
      <w:r w:rsidR="00AE7071">
        <w:rPr>
          <w:rFonts w:hint="eastAsia"/>
          <w:szCs w:val="18"/>
        </w:rPr>
        <w:t xml:space="preserve"> </w:t>
      </w:r>
      <w:r w:rsidR="00731BF8">
        <w:rPr>
          <w:rFonts w:hint="eastAsia"/>
          <w:szCs w:val="18"/>
        </w:rPr>
        <w:t>수치 값은 미정 상태</w:t>
      </w:r>
    </w:p>
    <w:p w14:paraId="5BD87BE3" w14:textId="2D18C0AE" w:rsidR="002F520D" w:rsidRDefault="002F520D" w:rsidP="00527F7D">
      <w:pPr>
        <w:pStyle w:val="a"/>
        <w:rPr>
          <w:szCs w:val="18"/>
        </w:rPr>
      </w:pPr>
      <w:r>
        <w:rPr>
          <w:rFonts w:hint="eastAsia"/>
          <w:szCs w:val="18"/>
        </w:rPr>
        <w:t>캐릭터 사망:</w:t>
      </w:r>
      <w:r w:rsidR="00587C34">
        <w:rPr>
          <w:rFonts w:hint="eastAsia"/>
          <w:szCs w:val="18"/>
        </w:rPr>
        <w:t xml:space="preserve"> 계층</w:t>
      </w:r>
      <w:r>
        <w:rPr>
          <w:rFonts w:hint="eastAsia"/>
          <w:szCs w:val="18"/>
        </w:rPr>
        <w:t xml:space="preserve"> </w:t>
      </w:r>
      <w:r w:rsidR="00781E93">
        <w:rPr>
          <w:rFonts w:hint="eastAsia"/>
          <w:szCs w:val="18"/>
        </w:rPr>
        <w:t xml:space="preserve">진행 중 전원이 사망하면 </w:t>
      </w:r>
      <w:r w:rsidR="008E01AA">
        <w:rPr>
          <w:rFonts w:hint="eastAsia"/>
          <w:szCs w:val="18"/>
        </w:rPr>
        <w:t>던전 아웃</w:t>
      </w:r>
      <w:r w:rsidR="00334C9A">
        <w:rPr>
          <w:rFonts w:hint="eastAsia"/>
          <w:szCs w:val="18"/>
        </w:rPr>
        <w:t xml:space="preserve">, </w:t>
      </w:r>
      <w:r w:rsidR="00E728D2">
        <w:rPr>
          <w:rFonts w:hint="eastAsia"/>
          <w:szCs w:val="18"/>
        </w:rPr>
        <w:t xml:space="preserve">한 캐릭터가 남아서라도 </w:t>
      </w:r>
      <w:r w:rsidR="00334C9A">
        <w:rPr>
          <w:rFonts w:hint="eastAsia"/>
          <w:szCs w:val="18"/>
        </w:rPr>
        <w:t>계층을 클리어 하면</w:t>
      </w:r>
      <w:r w:rsidR="006911F4">
        <w:rPr>
          <w:rFonts w:hint="eastAsia"/>
          <w:szCs w:val="18"/>
        </w:rPr>
        <w:t xml:space="preserve"> 생존 캐릭터는 </w:t>
      </w:r>
      <w:r w:rsidR="00850821">
        <w:rPr>
          <w:rFonts w:hint="eastAsia"/>
          <w:szCs w:val="18"/>
        </w:rPr>
        <w:t>100% hp로 회복,</w:t>
      </w:r>
      <w:r w:rsidR="00334C9A">
        <w:rPr>
          <w:rFonts w:hint="eastAsia"/>
          <w:szCs w:val="18"/>
        </w:rPr>
        <w:t xml:space="preserve"> </w:t>
      </w:r>
      <w:r w:rsidR="00850821">
        <w:rPr>
          <w:rFonts w:hint="eastAsia"/>
          <w:szCs w:val="18"/>
        </w:rPr>
        <w:t>사망한 파티 캐릭터는 hp 50%로</w:t>
      </w:r>
      <w:r w:rsidR="00EA1946">
        <w:rPr>
          <w:rFonts w:hint="eastAsia"/>
          <w:szCs w:val="18"/>
        </w:rPr>
        <w:t xml:space="preserve"> 회복시</w:t>
      </w:r>
      <w:r w:rsidR="00811FCB">
        <w:rPr>
          <w:rFonts w:hint="eastAsia"/>
          <w:szCs w:val="18"/>
        </w:rPr>
        <w:t>켜</w:t>
      </w:r>
      <w:r w:rsidR="00490574">
        <w:rPr>
          <w:rFonts w:hint="eastAsia"/>
          <w:szCs w:val="18"/>
        </w:rPr>
        <w:t xml:space="preserve"> 부활</w:t>
      </w:r>
    </w:p>
    <w:p w14:paraId="06085ABD" w14:textId="40710DC0" w:rsidR="007D58D3" w:rsidRDefault="00E464F6" w:rsidP="00527F7D">
      <w:pPr>
        <w:pStyle w:val="a"/>
        <w:rPr>
          <w:szCs w:val="18"/>
        </w:rPr>
      </w:pPr>
      <w:r>
        <w:rPr>
          <w:rFonts w:hint="eastAsia"/>
          <w:szCs w:val="18"/>
        </w:rPr>
        <w:t xml:space="preserve">추가보상: 플레이어가 </w:t>
      </w:r>
      <w:r w:rsidR="00524EAF">
        <w:rPr>
          <w:rFonts w:hint="eastAsia"/>
          <w:szCs w:val="18"/>
        </w:rPr>
        <w:t>자동 진행을 사용하지 않고 계층을 진행하면 추가 보상 제공</w:t>
      </w:r>
      <w:r w:rsidR="000F7313">
        <w:rPr>
          <w:rFonts w:hint="eastAsia"/>
          <w:szCs w:val="18"/>
        </w:rPr>
        <w:t xml:space="preserve">, 이 외에는 </w:t>
      </w:r>
      <w:r w:rsidR="00C11518">
        <w:rPr>
          <w:rFonts w:hint="eastAsia"/>
          <w:szCs w:val="18"/>
        </w:rPr>
        <w:t>특정</w:t>
      </w:r>
      <w:r w:rsidR="00416B14">
        <w:rPr>
          <w:rFonts w:hint="eastAsia"/>
          <w:szCs w:val="18"/>
        </w:rPr>
        <w:t xml:space="preserve"> 제한</w:t>
      </w:r>
      <w:r w:rsidR="00C11518">
        <w:rPr>
          <w:rFonts w:hint="eastAsia"/>
          <w:szCs w:val="18"/>
        </w:rPr>
        <w:t xml:space="preserve"> 시간 이하에 계층 클리어</w:t>
      </w:r>
      <w:r w:rsidR="004D35CE">
        <w:rPr>
          <w:rFonts w:hint="eastAsia"/>
          <w:szCs w:val="18"/>
        </w:rPr>
        <w:t>(ex: 타이머가 10분인 계층을 3분 내 클리어)</w:t>
      </w:r>
      <w:r w:rsidR="00C11518">
        <w:rPr>
          <w:rFonts w:hint="eastAsia"/>
          <w:szCs w:val="18"/>
        </w:rPr>
        <w:t xml:space="preserve"> 또는 </w:t>
      </w:r>
      <w:proofErr w:type="spellStart"/>
      <w:r w:rsidR="00C11518">
        <w:rPr>
          <w:rFonts w:hint="eastAsia"/>
          <w:szCs w:val="18"/>
        </w:rPr>
        <w:t>파티원</w:t>
      </w:r>
      <w:proofErr w:type="spellEnd"/>
      <w:r w:rsidR="00C11518">
        <w:rPr>
          <w:rFonts w:hint="eastAsia"/>
          <w:szCs w:val="18"/>
        </w:rPr>
        <w:t xml:space="preserve"> 전원 </w:t>
      </w:r>
      <w:r w:rsidR="00BA219B">
        <w:rPr>
          <w:rFonts w:hint="eastAsia"/>
          <w:szCs w:val="18"/>
        </w:rPr>
        <w:t>생존</w:t>
      </w:r>
      <w:r w:rsidR="00022A31">
        <w:rPr>
          <w:rFonts w:hint="eastAsia"/>
          <w:szCs w:val="18"/>
        </w:rPr>
        <w:t xml:space="preserve"> 등 고려</w:t>
      </w:r>
    </w:p>
    <w:p w14:paraId="7C079F12" w14:textId="12B3C486" w:rsidR="000C3913" w:rsidRPr="00527F7D" w:rsidRDefault="00C1699B" w:rsidP="00527F7D">
      <w:pPr>
        <w:pStyle w:val="a"/>
        <w:rPr>
          <w:szCs w:val="18"/>
        </w:rPr>
      </w:pPr>
      <w:r>
        <w:rPr>
          <w:rFonts w:hint="eastAsia"/>
          <w:szCs w:val="18"/>
        </w:rPr>
        <w:t xml:space="preserve">UI 고려 사항: </w:t>
      </w:r>
      <w:r w:rsidR="00502C88">
        <w:rPr>
          <w:rFonts w:hint="eastAsia"/>
          <w:szCs w:val="18"/>
        </w:rPr>
        <w:t>몇 계층인지, 남은 타이머가 몇인지</w:t>
      </w:r>
      <w:r w:rsidR="00B14734">
        <w:rPr>
          <w:rFonts w:hint="eastAsia"/>
          <w:szCs w:val="18"/>
        </w:rPr>
        <w:t xml:space="preserve">, </w:t>
      </w:r>
      <w:r w:rsidR="009B79B1">
        <w:rPr>
          <w:rFonts w:hint="eastAsia"/>
          <w:szCs w:val="18"/>
        </w:rPr>
        <w:t>캐릭터</w:t>
      </w:r>
      <w:r w:rsidR="00B14734">
        <w:rPr>
          <w:rFonts w:hint="eastAsia"/>
          <w:szCs w:val="18"/>
        </w:rPr>
        <w:t xml:space="preserve"> </w:t>
      </w:r>
      <w:r w:rsidR="006F03DC">
        <w:rPr>
          <w:rFonts w:hint="eastAsia"/>
          <w:szCs w:val="18"/>
        </w:rPr>
        <w:t>스킬 사용 가능 여부</w:t>
      </w:r>
      <w:r w:rsidR="00201122">
        <w:rPr>
          <w:rFonts w:hint="eastAsia"/>
          <w:szCs w:val="18"/>
        </w:rPr>
        <w:t>,</w:t>
      </w:r>
      <w:r w:rsidR="006F03DC">
        <w:rPr>
          <w:rFonts w:hint="eastAsia"/>
          <w:szCs w:val="18"/>
        </w:rPr>
        <w:t xml:space="preserve"> </w:t>
      </w:r>
      <w:r w:rsidR="00334204">
        <w:rPr>
          <w:rFonts w:hint="eastAsia"/>
          <w:szCs w:val="18"/>
        </w:rPr>
        <w:t xml:space="preserve">오토의 경우 </w:t>
      </w:r>
      <w:r w:rsidR="00E4451A">
        <w:rPr>
          <w:rFonts w:hint="eastAsia"/>
          <w:szCs w:val="18"/>
        </w:rPr>
        <w:t>스킬 사용 순서 큐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781718A" w14:textId="2F4E643C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70ADD2EB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43A0F346" w14:textId="77777777" w:rsidR="005B47C2" w:rsidRDefault="005B47C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09DC7FF" w14:textId="720C8C93" w:rsidR="005F75AB" w:rsidRPr="005F75AB" w:rsidRDefault="005F75AB" w:rsidP="005F75AB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7C56B087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265C5">
        <w:rPr>
          <w:rFonts w:hint="eastAsia"/>
          <w:szCs w:val="18"/>
        </w:rPr>
        <w:t>:</w:t>
      </w:r>
      <w:r w:rsidR="001E4004">
        <w:rPr>
          <w:rFonts w:hint="eastAsia"/>
          <w:szCs w:val="18"/>
        </w:rPr>
        <w:t xml:space="preserve"> 캐릭터에게 exp를 제공하는 1회성 재화이다.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006A9DE3" w14:textId="69C426C3" w:rsidR="009A09D3" w:rsidRDefault="008B1B62" w:rsidP="008B1B62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1D7CE41F" w14:textId="77777777" w:rsidR="008B1B62" w:rsidRDefault="008B1B6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475AEB5B" w14:textId="186B8A66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70755C">
        <w:rPr>
          <w:rFonts w:hint="eastAsia"/>
          <w:szCs w:val="18"/>
        </w:rPr>
        <w:t xml:space="preserve">이다. 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 xml:space="preserve">장착 아이템을 소지한 캐릭터가 가진 </w:t>
      </w:r>
      <w:proofErr w:type="spellStart"/>
      <w:r w:rsidR="00572C3F">
        <w:rPr>
          <w:rFonts w:hint="eastAsia"/>
          <w:szCs w:val="18"/>
          <w:lang w:val="ko-KR"/>
        </w:rPr>
        <w:t>스테이터스</w:t>
      </w:r>
      <w:proofErr w:type="spellEnd"/>
      <w:r w:rsidR="00572C3F">
        <w:rPr>
          <w:rFonts w:hint="eastAsia"/>
          <w:szCs w:val="18"/>
          <w:lang w:val="ko-KR"/>
        </w:rPr>
        <w:t xml:space="preserve">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180DAE53" w14:textId="02184779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스킬의 아이템 스킬 배치는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7F8D95CE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lastRenderedPageBreak/>
        <w:t>스킬은 패시브 스킬, 액티브 스킬로 나뉜다.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55497337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트리거를 통해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663B03">
        <w:rPr>
          <w:rFonts w:hint="eastAsia"/>
          <w:szCs w:val="18"/>
        </w:rPr>
        <w:t xml:space="preserve">구조로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proofErr w:type="spellStart"/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proofErr w:type="spellEnd"/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1573BE5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</w:t>
      </w:r>
      <w:proofErr w:type="spellStart"/>
      <w:r w:rsidR="00A80CB2">
        <w:rPr>
          <w:rFonts w:hint="eastAsia"/>
          <w:szCs w:val="18"/>
        </w:rPr>
        <w:t>쿨다운이</w:t>
      </w:r>
      <w:proofErr w:type="spellEnd"/>
      <w:r w:rsidR="00A80CB2">
        <w:rPr>
          <w:rFonts w:hint="eastAsia"/>
          <w:szCs w:val="18"/>
        </w:rPr>
        <w:t xml:space="preserve"> 필요하며 </w:t>
      </w:r>
      <w:r w:rsidR="002043F8">
        <w:rPr>
          <w:rFonts w:hint="eastAsia"/>
          <w:szCs w:val="18"/>
        </w:rPr>
        <w:t>상대 및 아군에게 직접</w:t>
      </w:r>
      <w:r w:rsidR="009C5EF3">
        <w:rPr>
          <w:rFonts w:hint="eastAsia"/>
          <w:szCs w:val="18"/>
        </w:rPr>
        <w:t xml:space="preserve"> 피해,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버프, </w:t>
      </w:r>
      <w:proofErr w:type="spellStart"/>
      <w:r w:rsidR="009C5EF3">
        <w:rPr>
          <w:rFonts w:hint="eastAsia"/>
          <w:szCs w:val="18"/>
        </w:rPr>
        <w:t>디버프</w:t>
      </w:r>
      <w:proofErr w:type="spellEnd"/>
      <w:r w:rsidR="002043F8">
        <w:rPr>
          <w:rFonts w:hint="eastAsia"/>
          <w:szCs w:val="18"/>
        </w:rPr>
        <w:t xml:space="preserve"> 영향을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 xml:space="preserve">상대 및 아군에게 직접 피해, 일시적인 강한 버프, </w:t>
      </w:r>
      <w:proofErr w:type="spellStart"/>
      <w:r w:rsidR="0072490F">
        <w:rPr>
          <w:rFonts w:hint="eastAsia"/>
          <w:szCs w:val="18"/>
        </w:rPr>
        <w:t>디버프</w:t>
      </w:r>
      <w:proofErr w:type="spellEnd"/>
      <w:r w:rsidR="0072490F">
        <w:rPr>
          <w:rFonts w:hint="eastAsia"/>
          <w:szCs w:val="18"/>
        </w:rPr>
        <w:t xml:space="preserve"> 영향</w:t>
      </w:r>
    </w:p>
    <w:p w14:paraId="48058F59" w14:textId="00C35D97" w:rsidR="007C6550" w:rsidRPr="00970DDD" w:rsidRDefault="00EF67F8" w:rsidP="00AE2F13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proofErr w:type="spellStart"/>
      <w:r w:rsidR="00F10B76">
        <w:rPr>
          <w:rFonts w:hint="eastAsia"/>
          <w:szCs w:val="18"/>
        </w:rPr>
        <w:t>쿨다운이</w:t>
      </w:r>
      <w:proofErr w:type="spellEnd"/>
      <w:r w:rsidR="00F10B76">
        <w:rPr>
          <w:rFonts w:hint="eastAsia"/>
          <w:szCs w:val="18"/>
        </w:rPr>
        <w:t xml:space="preserve">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0F2C024B" w:rsidR="008B5C05" w:rsidRPr="00B0251D" w:rsidRDefault="00BF6D36" w:rsidP="00EC5BA2">
      <w:pPr>
        <w:pStyle w:val="1"/>
      </w:pPr>
      <w:r>
        <w:rPr>
          <w:rFonts w:hint="eastAsia"/>
          <w:lang w:val="ko-KR"/>
        </w:rPr>
        <w:t>UX/UI</w:t>
      </w:r>
    </w:p>
    <w:p w14:paraId="5EB0B7F5" w14:textId="13A95B8B" w:rsidR="008B5C05" w:rsidRPr="00BF6D36" w:rsidRDefault="00BF6D36" w:rsidP="00BF6D36">
      <w:pPr>
        <w:pStyle w:val="a"/>
        <w:rPr>
          <w:sz w:val="16"/>
        </w:rPr>
      </w:pPr>
      <w:r w:rsidRPr="00B0251D">
        <w:rPr>
          <w:sz w:val="16"/>
          <w:lang w:val="ko-KR"/>
        </w:rPr>
        <w:t>&lt;권장 사항 1: 권장 사항 1 설명문&gt;</w:t>
      </w:r>
    </w:p>
    <w:p w14:paraId="1CA1C6DA" w14:textId="2E7ED0B9" w:rsidR="008B5C05" w:rsidRPr="00DB411B" w:rsidRDefault="00B2647C" w:rsidP="00EC5BA2">
      <w:pPr>
        <w:pStyle w:val="1"/>
        <w:rPr>
          <w:lang w:val="ko-KR"/>
        </w:rPr>
      </w:pPr>
      <w:r>
        <w:rPr>
          <w:rFonts w:hint="eastAsia"/>
          <w:lang w:val="ko-KR"/>
        </w:rPr>
        <w:t>구현 세부 사항</w:t>
      </w:r>
    </w:p>
    <w:p w14:paraId="05565FDA" w14:textId="730416C9" w:rsidR="008B5C05" w:rsidRPr="00B0251D" w:rsidRDefault="00B400CE" w:rsidP="00EC5BA2">
      <w:pPr>
        <w:pStyle w:val="1"/>
      </w:pPr>
      <w:r w:rsidRPr="00B0251D">
        <w:rPr>
          <w:lang w:val="ko-KR"/>
        </w:rPr>
        <w:t xml:space="preserve">프로젝트 </w:t>
      </w:r>
      <w:r w:rsidR="004933DC">
        <w:rPr>
          <w:rFonts w:hint="eastAsia"/>
          <w:lang w:val="ko-KR"/>
        </w:rPr>
        <w:t>목표</w:t>
      </w:r>
    </w:p>
    <w:sectPr w:rsidR="008B5C05" w:rsidRPr="00B0251D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C8841" w14:textId="77777777" w:rsidR="00F40885" w:rsidRDefault="00F40885">
      <w:pPr>
        <w:spacing w:after="0" w:line="240" w:lineRule="auto"/>
      </w:pPr>
      <w:r>
        <w:separator/>
      </w:r>
    </w:p>
  </w:endnote>
  <w:endnote w:type="continuationSeparator" w:id="0">
    <w:p w14:paraId="10A44084" w14:textId="77777777" w:rsidR="00F40885" w:rsidRDefault="00F4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AA89F" w14:textId="77777777" w:rsidR="00F40885" w:rsidRDefault="00F40885">
      <w:pPr>
        <w:spacing w:after="0" w:line="240" w:lineRule="auto"/>
      </w:pPr>
      <w:r>
        <w:separator/>
      </w:r>
    </w:p>
  </w:footnote>
  <w:footnote w:type="continuationSeparator" w:id="0">
    <w:p w14:paraId="18A971CC" w14:textId="77777777" w:rsidR="00F40885" w:rsidRDefault="00F4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FC08606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88675">
    <w:abstractNumId w:val="0"/>
  </w:num>
  <w:num w:numId="2" w16cid:durableId="1527863139">
    <w:abstractNumId w:val="3"/>
  </w:num>
  <w:num w:numId="3" w16cid:durableId="287131837">
    <w:abstractNumId w:val="3"/>
    <w:lvlOverride w:ilvl="0">
      <w:startOverride w:val="1"/>
    </w:lvlOverride>
  </w:num>
  <w:num w:numId="4" w16cid:durableId="1279218146">
    <w:abstractNumId w:val="1"/>
  </w:num>
  <w:num w:numId="5" w16cid:durableId="1684435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2E83"/>
    <w:rsid w:val="000049A8"/>
    <w:rsid w:val="0001250E"/>
    <w:rsid w:val="0001535F"/>
    <w:rsid w:val="000166F6"/>
    <w:rsid w:val="00022A31"/>
    <w:rsid w:val="00022C37"/>
    <w:rsid w:val="00026D2E"/>
    <w:rsid w:val="00030A0E"/>
    <w:rsid w:val="00036D8A"/>
    <w:rsid w:val="00050B77"/>
    <w:rsid w:val="00051339"/>
    <w:rsid w:val="000559D9"/>
    <w:rsid w:val="00062228"/>
    <w:rsid w:val="00063EF1"/>
    <w:rsid w:val="00066D84"/>
    <w:rsid w:val="0007173C"/>
    <w:rsid w:val="000754C4"/>
    <w:rsid w:val="00085153"/>
    <w:rsid w:val="000860F7"/>
    <w:rsid w:val="000948F1"/>
    <w:rsid w:val="000955E1"/>
    <w:rsid w:val="000963E5"/>
    <w:rsid w:val="000A4FDB"/>
    <w:rsid w:val="000B3E37"/>
    <w:rsid w:val="000C3913"/>
    <w:rsid w:val="000D4AC0"/>
    <w:rsid w:val="000D66F2"/>
    <w:rsid w:val="000E15B6"/>
    <w:rsid w:val="000E2D12"/>
    <w:rsid w:val="000E66FA"/>
    <w:rsid w:val="000F27EB"/>
    <w:rsid w:val="000F7313"/>
    <w:rsid w:val="00141753"/>
    <w:rsid w:val="00143795"/>
    <w:rsid w:val="00151131"/>
    <w:rsid w:val="00161B70"/>
    <w:rsid w:val="00165085"/>
    <w:rsid w:val="001665DB"/>
    <w:rsid w:val="00166A69"/>
    <w:rsid w:val="0018429A"/>
    <w:rsid w:val="00190A5F"/>
    <w:rsid w:val="001B4761"/>
    <w:rsid w:val="001B4966"/>
    <w:rsid w:val="001C6AE3"/>
    <w:rsid w:val="001C76B6"/>
    <w:rsid w:val="001D351D"/>
    <w:rsid w:val="001E4004"/>
    <w:rsid w:val="001F4854"/>
    <w:rsid w:val="001F53EE"/>
    <w:rsid w:val="00201122"/>
    <w:rsid w:val="002043F8"/>
    <w:rsid w:val="002046EA"/>
    <w:rsid w:val="00205246"/>
    <w:rsid w:val="00214EDE"/>
    <w:rsid w:val="00216601"/>
    <w:rsid w:val="002176D1"/>
    <w:rsid w:val="00226F40"/>
    <w:rsid w:val="002357EB"/>
    <w:rsid w:val="0024044D"/>
    <w:rsid w:val="00240E8C"/>
    <w:rsid w:val="00244678"/>
    <w:rsid w:val="00245F61"/>
    <w:rsid w:val="00246316"/>
    <w:rsid w:val="00246A53"/>
    <w:rsid w:val="002519DF"/>
    <w:rsid w:val="00274D37"/>
    <w:rsid w:val="00274EEE"/>
    <w:rsid w:val="00285EBE"/>
    <w:rsid w:val="002900E4"/>
    <w:rsid w:val="00293849"/>
    <w:rsid w:val="002A0DA8"/>
    <w:rsid w:val="002B0A2E"/>
    <w:rsid w:val="002B4017"/>
    <w:rsid w:val="002E4EEF"/>
    <w:rsid w:val="002E7F8F"/>
    <w:rsid w:val="002F0E9B"/>
    <w:rsid w:val="002F3D6B"/>
    <w:rsid w:val="002F520D"/>
    <w:rsid w:val="002F64D8"/>
    <w:rsid w:val="003020C9"/>
    <w:rsid w:val="00304088"/>
    <w:rsid w:val="00310804"/>
    <w:rsid w:val="003133EA"/>
    <w:rsid w:val="00313E9C"/>
    <w:rsid w:val="0031486C"/>
    <w:rsid w:val="0032059A"/>
    <w:rsid w:val="00334204"/>
    <w:rsid w:val="00334C9A"/>
    <w:rsid w:val="003363AC"/>
    <w:rsid w:val="00337C6A"/>
    <w:rsid w:val="003422D1"/>
    <w:rsid w:val="00355A3A"/>
    <w:rsid w:val="00357E35"/>
    <w:rsid w:val="00361232"/>
    <w:rsid w:val="00377CEE"/>
    <w:rsid w:val="00386C66"/>
    <w:rsid w:val="00393220"/>
    <w:rsid w:val="00396D75"/>
    <w:rsid w:val="003A2FD0"/>
    <w:rsid w:val="003A7EFC"/>
    <w:rsid w:val="003B1728"/>
    <w:rsid w:val="003B2253"/>
    <w:rsid w:val="003B6459"/>
    <w:rsid w:val="003C4389"/>
    <w:rsid w:val="003C4781"/>
    <w:rsid w:val="003C71E1"/>
    <w:rsid w:val="003D2D71"/>
    <w:rsid w:val="003D41E8"/>
    <w:rsid w:val="003E7FDC"/>
    <w:rsid w:val="003F2C44"/>
    <w:rsid w:val="0040576B"/>
    <w:rsid w:val="00415408"/>
    <w:rsid w:val="00416B14"/>
    <w:rsid w:val="00417FF2"/>
    <w:rsid w:val="00423980"/>
    <w:rsid w:val="00434D06"/>
    <w:rsid w:val="00435695"/>
    <w:rsid w:val="00440336"/>
    <w:rsid w:val="00440979"/>
    <w:rsid w:val="00445BE4"/>
    <w:rsid w:val="0045399F"/>
    <w:rsid w:val="00455AAB"/>
    <w:rsid w:val="00461A5D"/>
    <w:rsid w:val="004628F8"/>
    <w:rsid w:val="00475368"/>
    <w:rsid w:val="00490574"/>
    <w:rsid w:val="00491FB8"/>
    <w:rsid w:val="004933DC"/>
    <w:rsid w:val="00496AEF"/>
    <w:rsid w:val="004B618F"/>
    <w:rsid w:val="004B7184"/>
    <w:rsid w:val="004B77CC"/>
    <w:rsid w:val="004C7F80"/>
    <w:rsid w:val="004D35CE"/>
    <w:rsid w:val="004D5A6A"/>
    <w:rsid w:val="004E4CEF"/>
    <w:rsid w:val="004E4EF7"/>
    <w:rsid w:val="004F012D"/>
    <w:rsid w:val="005016A1"/>
    <w:rsid w:val="00502C88"/>
    <w:rsid w:val="0051252D"/>
    <w:rsid w:val="00516ACD"/>
    <w:rsid w:val="00524EAF"/>
    <w:rsid w:val="005265C5"/>
    <w:rsid w:val="00526ABF"/>
    <w:rsid w:val="00527F7D"/>
    <w:rsid w:val="00530646"/>
    <w:rsid w:val="00533251"/>
    <w:rsid w:val="00536E0C"/>
    <w:rsid w:val="00546A8A"/>
    <w:rsid w:val="00556D5D"/>
    <w:rsid w:val="00560E77"/>
    <w:rsid w:val="0056279E"/>
    <w:rsid w:val="00562D23"/>
    <w:rsid w:val="005671BC"/>
    <w:rsid w:val="00570FD7"/>
    <w:rsid w:val="00572C3F"/>
    <w:rsid w:val="005773AC"/>
    <w:rsid w:val="00587C34"/>
    <w:rsid w:val="0059186D"/>
    <w:rsid w:val="00594922"/>
    <w:rsid w:val="005A0C4A"/>
    <w:rsid w:val="005A1B50"/>
    <w:rsid w:val="005A5E6F"/>
    <w:rsid w:val="005A6BDF"/>
    <w:rsid w:val="005B10BD"/>
    <w:rsid w:val="005B47C2"/>
    <w:rsid w:val="005B577C"/>
    <w:rsid w:val="005C5B5E"/>
    <w:rsid w:val="005C66FF"/>
    <w:rsid w:val="005D0B50"/>
    <w:rsid w:val="005D419E"/>
    <w:rsid w:val="005D6A02"/>
    <w:rsid w:val="005E6C7A"/>
    <w:rsid w:val="005F2B4E"/>
    <w:rsid w:val="005F3532"/>
    <w:rsid w:val="005F75AB"/>
    <w:rsid w:val="006023C3"/>
    <w:rsid w:val="00606DAB"/>
    <w:rsid w:val="006076F0"/>
    <w:rsid w:val="00612CF4"/>
    <w:rsid w:val="00614D85"/>
    <w:rsid w:val="00617D5B"/>
    <w:rsid w:val="0062018C"/>
    <w:rsid w:val="006206A3"/>
    <w:rsid w:val="006245A3"/>
    <w:rsid w:val="0062649E"/>
    <w:rsid w:val="0063488A"/>
    <w:rsid w:val="00634B97"/>
    <w:rsid w:val="00652FAB"/>
    <w:rsid w:val="00663B03"/>
    <w:rsid w:val="006710E9"/>
    <w:rsid w:val="00671EBA"/>
    <w:rsid w:val="00675850"/>
    <w:rsid w:val="0068136B"/>
    <w:rsid w:val="00684F7E"/>
    <w:rsid w:val="00690B80"/>
    <w:rsid w:val="006911F4"/>
    <w:rsid w:val="00691B55"/>
    <w:rsid w:val="006938D3"/>
    <w:rsid w:val="00694EF3"/>
    <w:rsid w:val="006964C0"/>
    <w:rsid w:val="0069758B"/>
    <w:rsid w:val="006A0935"/>
    <w:rsid w:val="006A0B64"/>
    <w:rsid w:val="006A123A"/>
    <w:rsid w:val="006B2FAF"/>
    <w:rsid w:val="006C55F0"/>
    <w:rsid w:val="006F03DC"/>
    <w:rsid w:val="006F67F2"/>
    <w:rsid w:val="006F6AF0"/>
    <w:rsid w:val="007028CA"/>
    <w:rsid w:val="00703C84"/>
    <w:rsid w:val="0070755C"/>
    <w:rsid w:val="007178BF"/>
    <w:rsid w:val="0072287A"/>
    <w:rsid w:val="0072490F"/>
    <w:rsid w:val="00731BF8"/>
    <w:rsid w:val="00733F08"/>
    <w:rsid w:val="00744031"/>
    <w:rsid w:val="0076742D"/>
    <w:rsid w:val="00781E93"/>
    <w:rsid w:val="00781F7C"/>
    <w:rsid w:val="007841A3"/>
    <w:rsid w:val="007927B0"/>
    <w:rsid w:val="007940A6"/>
    <w:rsid w:val="007C6550"/>
    <w:rsid w:val="007D58D3"/>
    <w:rsid w:val="007E67A2"/>
    <w:rsid w:val="007E6BFD"/>
    <w:rsid w:val="007F43D3"/>
    <w:rsid w:val="00811FCB"/>
    <w:rsid w:val="008172E0"/>
    <w:rsid w:val="00820680"/>
    <w:rsid w:val="0082725C"/>
    <w:rsid w:val="00843C59"/>
    <w:rsid w:val="00850821"/>
    <w:rsid w:val="00853668"/>
    <w:rsid w:val="00856437"/>
    <w:rsid w:val="008711F8"/>
    <w:rsid w:val="008712F1"/>
    <w:rsid w:val="008802EE"/>
    <w:rsid w:val="00880843"/>
    <w:rsid w:val="00882221"/>
    <w:rsid w:val="008864F1"/>
    <w:rsid w:val="008A2851"/>
    <w:rsid w:val="008A3A78"/>
    <w:rsid w:val="008A42AB"/>
    <w:rsid w:val="008B1B62"/>
    <w:rsid w:val="008B5C05"/>
    <w:rsid w:val="008D0078"/>
    <w:rsid w:val="008D65CB"/>
    <w:rsid w:val="008D68A8"/>
    <w:rsid w:val="008E01AA"/>
    <w:rsid w:val="008E63FC"/>
    <w:rsid w:val="008E796C"/>
    <w:rsid w:val="008E7F4C"/>
    <w:rsid w:val="00906824"/>
    <w:rsid w:val="0091404A"/>
    <w:rsid w:val="00922704"/>
    <w:rsid w:val="00922C26"/>
    <w:rsid w:val="00936671"/>
    <w:rsid w:val="00937F8D"/>
    <w:rsid w:val="009405D9"/>
    <w:rsid w:val="009612A8"/>
    <w:rsid w:val="00965FF1"/>
    <w:rsid w:val="00967BE8"/>
    <w:rsid w:val="00970DDD"/>
    <w:rsid w:val="0097396F"/>
    <w:rsid w:val="009806AF"/>
    <w:rsid w:val="00986EA6"/>
    <w:rsid w:val="00990A65"/>
    <w:rsid w:val="00990EAD"/>
    <w:rsid w:val="009972DA"/>
    <w:rsid w:val="009A09D3"/>
    <w:rsid w:val="009A633C"/>
    <w:rsid w:val="009B15C3"/>
    <w:rsid w:val="009B1BBD"/>
    <w:rsid w:val="009B759F"/>
    <w:rsid w:val="009B79B1"/>
    <w:rsid w:val="009C33A3"/>
    <w:rsid w:val="009C5C6D"/>
    <w:rsid w:val="009C5EF3"/>
    <w:rsid w:val="009C61D2"/>
    <w:rsid w:val="009E4B98"/>
    <w:rsid w:val="00A02CD0"/>
    <w:rsid w:val="00A05F27"/>
    <w:rsid w:val="00A0694B"/>
    <w:rsid w:val="00A06B73"/>
    <w:rsid w:val="00A22FEE"/>
    <w:rsid w:val="00A27A64"/>
    <w:rsid w:val="00A342E7"/>
    <w:rsid w:val="00A34C34"/>
    <w:rsid w:val="00A373CA"/>
    <w:rsid w:val="00A41205"/>
    <w:rsid w:val="00A45037"/>
    <w:rsid w:val="00A51320"/>
    <w:rsid w:val="00A672B5"/>
    <w:rsid w:val="00A80CB2"/>
    <w:rsid w:val="00A826DC"/>
    <w:rsid w:val="00A87A4D"/>
    <w:rsid w:val="00A87B68"/>
    <w:rsid w:val="00A91FA2"/>
    <w:rsid w:val="00A93288"/>
    <w:rsid w:val="00AC676C"/>
    <w:rsid w:val="00AD0B5A"/>
    <w:rsid w:val="00AE2F13"/>
    <w:rsid w:val="00AE7071"/>
    <w:rsid w:val="00AF1C15"/>
    <w:rsid w:val="00B0096C"/>
    <w:rsid w:val="00B0251D"/>
    <w:rsid w:val="00B03D7A"/>
    <w:rsid w:val="00B14734"/>
    <w:rsid w:val="00B16F21"/>
    <w:rsid w:val="00B17D29"/>
    <w:rsid w:val="00B244CF"/>
    <w:rsid w:val="00B2647C"/>
    <w:rsid w:val="00B30AEC"/>
    <w:rsid w:val="00B34DFE"/>
    <w:rsid w:val="00B36787"/>
    <w:rsid w:val="00B3685D"/>
    <w:rsid w:val="00B400CE"/>
    <w:rsid w:val="00B4028F"/>
    <w:rsid w:val="00B44659"/>
    <w:rsid w:val="00B47BAF"/>
    <w:rsid w:val="00B5017C"/>
    <w:rsid w:val="00B57499"/>
    <w:rsid w:val="00B75F3C"/>
    <w:rsid w:val="00B76265"/>
    <w:rsid w:val="00B83756"/>
    <w:rsid w:val="00B861F8"/>
    <w:rsid w:val="00B86EE8"/>
    <w:rsid w:val="00B930E3"/>
    <w:rsid w:val="00B96409"/>
    <w:rsid w:val="00B96B15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55C6"/>
    <w:rsid w:val="00BD07A5"/>
    <w:rsid w:val="00BD3162"/>
    <w:rsid w:val="00BD3452"/>
    <w:rsid w:val="00BE139D"/>
    <w:rsid w:val="00BF6D36"/>
    <w:rsid w:val="00C04B66"/>
    <w:rsid w:val="00C054B4"/>
    <w:rsid w:val="00C05621"/>
    <w:rsid w:val="00C11518"/>
    <w:rsid w:val="00C15039"/>
    <w:rsid w:val="00C1699B"/>
    <w:rsid w:val="00C21184"/>
    <w:rsid w:val="00C22113"/>
    <w:rsid w:val="00C245A4"/>
    <w:rsid w:val="00C3030B"/>
    <w:rsid w:val="00C44F46"/>
    <w:rsid w:val="00C53329"/>
    <w:rsid w:val="00C618E6"/>
    <w:rsid w:val="00C67AB0"/>
    <w:rsid w:val="00C7382F"/>
    <w:rsid w:val="00C81447"/>
    <w:rsid w:val="00C91D19"/>
    <w:rsid w:val="00C92484"/>
    <w:rsid w:val="00C92DB4"/>
    <w:rsid w:val="00CA0304"/>
    <w:rsid w:val="00CA5AC4"/>
    <w:rsid w:val="00CB2676"/>
    <w:rsid w:val="00CB6DCD"/>
    <w:rsid w:val="00CB7027"/>
    <w:rsid w:val="00CC4B15"/>
    <w:rsid w:val="00CD1F5A"/>
    <w:rsid w:val="00CD5FB6"/>
    <w:rsid w:val="00CD7796"/>
    <w:rsid w:val="00CE2B6E"/>
    <w:rsid w:val="00CF68E6"/>
    <w:rsid w:val="00D045DF"/>
    <w:rsid w:val="00D05DEE"/>
    <w:rsid w:val="00D1045D"/>
    <w:rsid w:val="00D139A5"/>
    <w:rsid w:val="00D16B90"/>
    <w:rsid w:val="00D23CF2"/>
    <w:rsid w:val="00D356F1"/>
    <w:rsid w:val="00D37C30"/>
    <w:rsid w:val="00D4370A"/>
    <w:rsid w:val="00D4563C"/>
    <w:rsid w:val="00D463C4"/>
    <w:rsid w:val="00D5091B"/>
    <w:rsid w:val="00D50C0A"/>
    <w:rsid w:val="00D6342D"/>
    <w:rsid w:val="00D67E88"/>
    <w:rsid w:val="00D71A1A"/>
    <w:rsid w:val="00D75259"/>
    <w:rsid w:val="00D839EC"/>
    <w:rsid w:val="00D84D0C"/>
    <w:rsid w:val="00D9079E"/>
    <w:rsid w:val="00D945E4"/>
    <w:rsid w:val="00DA129A"/>
    <w:rsid w:val="00DA3103"/>
    <w:rsid w:val="00DB317D"/>
    <w:rsid w:val="00DB411B"/>
    <w:rsid w:val="00DB4300"/>
    <w:rsid w:val="00DB7682"/>
    <w:rsid w:val="00DC3930"/>
    <w:rsid w:val="00DF0135"/>
    <w:rsid w:val="00E03B8B"/>
    <w:rsid w:val="00E15A35"/>
    <w:rsid w:val="00E2288B"/>
    <w:rsid w:val="00E23DD3"/>
    <w:rsid w:val="00E414B4"/>
    <w:rsid w:val="00E41FD0"/>
    <w:rsid w:val="00E4451A"/>
    <w:rsid w:val="00E44F96"/>
    <w:rsid w:val="00E464F6"/>
    <w:rsid w:val="00E5329F"/>
    <w:rsid w:val="00E6207F"/>
    <w:rsid w:val="00E63D65"/>
    <w:rsid w:val="00E65E51"/>
    <w:rsid w:val="00E728D2"/>
    <w:rsid w:val="00E83304"/>
    <w:rsid w:val="00E84108"/>
    <w:rsid w:val="00E96076"/>
    <w:rsid w:val="00EA1946"/>
    <w:rsid w:val="00EA54CB"/>
    <w:rsid w:val="00EB1CCD"/>
    <w:rsid w:val="00EB6E87"/>
    <w:rsid w:val="00EB7217"/>
    <w:rsid w:val="00EC4942"/>
    <w:rsid w:val="00EC5BA2"/>
    <w:rsid w:val="00EC738C"/>
    <w:rsid w:val="00ED2A40"/>
    <w:rsid w:val="00ED61AA"/>
    <w:rsid w:val="00EE4A3F"/>
    <w:rsid w:val="00EE5223"/>
    <w:rsid w:val="00EE6218"/>
    <w:rsid w:val="00EE7AD2"/>
    <w:rsid w:val="00EF035C"/>
    <w:rsid w:val="00EF67F8"/>
    <w:rsid w:val="00F04C90"/>
    <w:rsid w:val="00F10B76"/>
    <w:rsid w:val="00F1287D"/>
    <w:rsid w:val="00F202F4"/>
    <w:rsid w:val="00F221E7"/>
    <w:rsid w:val="00F30A78"/>
    <w:rsid w:val="00F33BE3"/>
    <w:rsid w:val="00F40885"/>
    <w:rsid w:val="00F47F41"/>
    <w:rsid w:val="00F56317"/>
    <w:rsid w:val="00F640A9"/>
    <w:rsid w:val="00F73B98"/>
    <w:rsid w:val="00F77BE6"/>
    <w:rsid w:val="00F80DF9"/>
    <w:rsid w:val="00F86E6B"/>
    <w:rsid w:val="00F91023"/>
    <w:rsid w:val="00FA096F"/>
    <w:rsid w:val="00FA6A4F"/>
    <w:rsid w:val="00FA7751"/>
    <w:rsid w:val="00FB08ED"/>
    <w:rsid w:val="00FB5055"/>
    <w:rsid w:val="00FB7090"/>
    <w:rsid w:val="00FC256E"/>
    <w:rsid w:val="00FD0955"/>
    <w:rsid w:val="00FD5762"/>
    <w:rsid w:val="00FE1754"/>
    <w:rsid w:val="00FE1AF0"/>
    <w:rsid w:val="00FE486A"/>
    <w:rsid w:val="00FE5017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{C771B745-432C-45E3-AF49-FE59DC979B44}tf02911896_win32.dotx</Template>
  <TotalTime>139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태현 김</cp:lastModifiedBy>
  <cp:revision>449</cp:revision>
  <dcterms:created xsi:type="dcterms:W3CDTF">2025-08-07T11:18:00Z</dcterms:created>
  <dcterms:modified xsi:type="dcterms:W3CDTF">2025-08-07T17:02:00Z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